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88C4" w14:textId="77777777" w:rsidR="007A2B9A" w:rsidRDefault="00D232B6" w:rsidP="007A2B9A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title</w:t>
      </w:r>
    </w:p>
    <w:p w14:paraId="6A98A995" w14:textId="77777777" w:rsidR="007A2B9A" w:rsidRPr="007A2B9A" w:rsidRDefault="007A2B9A" w:rsidP="007A2B9A">
      <w:pPr>
        <w:pStyle w:val="Authorandrevision"/>
      </w:pPr>
      <w:r w:rsidRPr="007A2B9A">
        <w:t xml:space="preserve">Prepared by: </w:t>
      </w:r>
      <w:r>
        <w:t xml:space="preserve">&lt; author </w:t>
      </w:r>
      <w:r w:rsidRPr="007A2B9A">
        <w:t xml:space="preserve">&gt;, </w:t>
      </w:r>
      <w:r w:rsidR="00AB3CC8">
        <w:t xml:space="preserve">Last updated: </w:t>
      </w:r>
      <w:r w:rsidRPr="007A2B9A">
        <w:t>&lt;</w:t>
      </w:r>
      <w:r>
        <w:t xml:space="preserve"> Date of last update </w:t>
      </w:r>
      <w:r w:rsidRPr="007A2B9A">
        <w:t>&gt;</w:t>
      </w:r>
    </w:p>
    <w:p w14:paraId="7DAEA5EC" w14:textId="77777777" w:rsidR="007A2B9A" w:rsidRDefault="007A2B9A" w:rsidP="007A2B9A">
      <w:pPr>
        <w:pStyle w:val="Heading1"/>
      </w:pPr>
      <w:bookmarkStart w:id="0" w:name="_Toc56156273"/>
      <w:r>
        <w:t>Heading 1</w:t>
      </w:r>
      <w:bookmarkEnd w:id="0"/>
    </w:p>
    <w:p w14:paraId="3020450C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105B001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Lorem</w:t>
      </w:r>
    </w:p>
    <w:p w14:paraId="323DFD9E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Ipsum</w:t>
      </w:r>
    </w:p>
    <w:p w14:paraId="0F37556B" w14:textId="77777777" w:rsidR="00400C07" w:rsidRDefault="007A2B9A" w:rsidP="00DF645A">
      <w:pPr>
        <w:pStyle w:val="ListParagraph"/>
        <w:numPr>
          <w:ilvl w:val="0"/>
          <w:numId w:val="1"/>
        </w:numPr>
      </w:pPr>
      <w:r>
        <w:t>Sit</w:t>
      </w:r>
    </w:p>
    <w:p w14:paraId="58D49421" w14:textId="77777777" w:rsidR="007A2B9A" w:rsidRDefault="007A2B9A" w:rsidP="00DF645A">
      <w:pPr>
        <w:pStyle w:val="ListParagraph"/>
        <w:numPr>
          <w:ilvl w:val="0"/>
          <w:numId w:val="1"/>
        </w:numPr>
      </w:pPr>
      <w:proofErr w:type="spellStart"/>
      <w:r>
        <w:t>Dolor</w:t>
      </w:r>
      <w:proofErr w:type="spellEnd"/>
    </w:p>
    <w:p w14:paraId="6E43A0E9" w14:textId="77777777" w:rsidR="007A2B9A" w:rsidRDefault="007A2B9A" w:rsidP="007A2B9A">
      <w:pPr>
        <w:pStyle w:val="ListParagraph"/>
        <w:numPr>
          <w:ilvl w:val="0"/>
          <w:numId w:val="1"/>
        </w:numPr>
      </w:pPr>
      <w:proofErr w:type="spellStart"/>
      <w:r>
        <w:t>Amet</w:t>
      </w:r>
      <w:proofErr w:type="spellEnd"/>
    </w:p>
    <w:p w14:paraId="3380EC34" w14:textId="77777777" w:rsidR="007A2B9A" w:rsidRDefault="007A2B9A" w:rsidP="007A2B9A">
      <w:pPr>
        <w:pStyle w:val="Heading2"/>
      </w:pPr>
      <w:bookmarkStart w:id="1" w:name="_Toc56156274"/>
      <w:r>
        <w:t>Heading 2</w:t>
      </w:r>
      <w:bookmarkEnd w:id="1"/>
    </w:p>
    <w:p w14:paraId="10C9108B" w14:textId="77777777" w:rsidR="0062427A" w:rsidRDefault="0062427A" w:rsidP="00770597">
      <w:pPr>
        <w:jc w:val="left"/>
      </w:pPr>
    </w:p>
    <w:p w14:paraId="3195D8B7" w14:textId="426850E2" w:rsidR="00806D49" w:rsidRDefault="00DF645A" w:rsidP="00585CF3">
      <w:pPr>
        <w:jc w:val="center"/>
        <w:rPr>
          <w:rStyle w:val="Hyperlink"/>
        </w:rPr>
      </w:pPr>
      <w:r w:rsidRPr="005E1499">
        <w:rPr>
          <w:rStyle w:val="Figure"/>
          <w:noProof/>
        </w:rPr>
        <w:drawing>
          <wp:inline distT="0" distB="0" distL="0" distR="0" wp14:anchorId="1A8793BD" wp14:editId="23D9510E">
            <wp:extent cx="3992400" cy="1465200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1353" w14:textId="77777777" w:rsidR="0062427A" w:rsidRDefault="0062427A" w:rsidP="00770597">
      <w:pPr>
        <w:jc w:val="left"/>
      </w:pPr>
    </w:p>
    <w:p w14:paraId="5CA7AAD6" w14:textId="5E6FBFEA" w:rsidR="00DF645A" w:rsidRPr="00DF1CE3" w:rsidRDefault="00806D49" w:rsidP="00DF1CE3">
      <w:pPr>
        <w:pStyle w:val="ImageCaption"/>
      </w:pPr>
      <w:bookmarkStart w:id="2" w:name="_Ref56152458"/>
      <w:bookmarkStart w:id="3" w:name="_Toc56156170"/>
      <w:bookmarkStart w:id="4" w:name="_Toc56156213"/>
      <w:r w:rsidRPr="00DF1CE3">
        <w:rPr>
          <w:rStyle w:val="Captionlabel"/>
          <w:b w:val="0"/>
        </w:rPr>
        <w:t xml:space="preserve">Figure </w:t>
      </w:r>
      <w:r w:rsidRPr="00DF1CE3">
        <w:rPr>
          <w:rStyle w:val="Captionlabel"/>
          <w:b w:val="0"/>
        </w:rPr>
        <w:fldChar w:fldCharType="begin"/>
      </w:r>
      <w:r w:rsidRPr="00DF1CE3">
        <w:rPr>
          <w:rStyle w:val="Captionlabel"/>
          <w:b w:val="0"/>
        </w:rPr>
        <w:instrText xml:space="preserve"> SEQ Figure \* ARABIC </w:instrText>
      </w:r>
      <w:r w:rsidRPr="00DF1CE3">
        <w:rPr>
          <w:rStyle w:val="Captionlabel"/>
          <w:b w:val="0"/>
        </w:rPr>
        <w:fldChar w:fldCharType="separate"/>
      </w:r>
      <w:r w:rsidR="00C662B6" w:rsidRPr="00DF1CE3">
        <w:rPr>
          <w:rStyle w:val="Captionlabel"/>
          <w:b w:val="0"/>
        </w:rPr>
        <w:t>1</w:t>
      </w:r>
      <w:r w:rsidRPr="00DF1CE3">
        <w:rPr>
          <w:rStyle w:val="Captionlabel"/>
          <w:b w:val="0"/>
        </w:rPr>
        <w:fldChar w:fldCharType="end"/>
      </w:r>
      <w:bookmarkEnd w:id="2"/>
      <w:r w:rsidRPr="00DF1CE3">
        <w:t xml:space="preserve"> </w:t>
      </w:r>
      <w:bookmarkStart w:id="5" w:name="_Ref56152464"/>
      <w:r w:rsidRPr="00DF1CE3">
        <w:rPr>
          <w:rStyle w:val="Captiontext"/>
          <w:bCs w:val="0"/>
        </w:rPr>
        <w:t>A nice example of blue marlin</w:t>
      </w:r>
      <w:bookmarkEnd w:id="3"/>
      <w:bookmarkEnd w:id="4"/>
      <w:bookmarkEnd w:id="5"/>
    </w:p>
    <w:p w14:paraId="2751C316" w14:textId="190FC38E" w:rsidR="00806D49" w:rsidRDefault="00806D49" w:rsidP="005A5644">
      <w:r>
        <w:t xml:space="preserve">This is a reference to </w:t>
      </w:r>
      <w:r>
        <w:fldChar w:fldCharType="begin"/>
      </w:r>
      <w:r>
        <w:instrText xml:space="preserve"> REF _Ref56152458 \h </w:instrText>
      </w:r>
      <w:r w:rsidR="005A5644">
        <w:instrText xml:space="preserve"> \* MERGEFORMAT </w:instrText>
      </w:r>
      <w:r>
        <w:fldChar w:fldCharType="separate"/>
      </w:r>
      <w:r w:rsidR="000F5ED0" w:rsidRPr="000F5ED0">
        <w:t>Figure 1</w:t>
      </w:r>
      <w:r>
        <w:fldChar w:fldCharType="end"/>
      </w:r>
      <w:r>
        <w:t xml:space="preserve">, for what </w:t>
      </w:r>
      <w:r w:rsidR="00321DAE">
        <w:t xml:space="preserve">it </w:t>
      </w:r>
      <w:r>
        <w:t>matters.</w:t>
      </w:r>
    </w:p>
    <w:p w14:paraId="5C75D749" w14:textId="77777777" w:rsidR="00C662B6" w:rsidRDefault="00C662B6" w:rsidP="00585CF3">
      <w:pPr>
        <w:keepNext/>
        <w:jc w:val="center"/>
      </w:pPr>
      <w:r w:rsidRPr="005E1499">
        <w:rPr>
          <w:rStyle w:val="Figure"/>
          <w:noProof/>
        </w:rPr>
        <w:drawing>
          <wp:inline distT="0" distB="0" distL="0" distR="0" wp14:anchorId="38225C70" wp14:editId="6846CD5E">
            <wp:extent cx="1494430" cy="1494430"/>
            <wp:effectExtent l="0" t="0" r="0" b="0"/>
            <wp:docPr id="3" name="Picture 3" descr="A silver fish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ver fish with a white background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60" cy="14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04D" w14:textId="131C6847" w:rsidR="00C662B6" w:rsidRPr="00C662B6" w:rsidRDefault="00C662B6" w:rsidP="00C662B6">
      <w:pPr>
        <w:pStyle w:val="Caption"/>
        <w:rPr>
          <w:rStyle w:val="Captionlabel"/>
        </w:rPr>
      </w:pPr>
      <w:r w:rsidRPr="00C662B6">
        <w:t xml:space="preserve">Figure </w:t>
      </w:r>
      <w:r w:rsidR="00EF3EE8">
        <w:fldChar w:fldCharType="begin"/>
      </w:r>
      <w:r w:rsidR="00EF3EE8">
        <w:instrText xml:space="preserve"> SEQ Figure \* ARABIC </w:instrText>
      </w:r>
      <w:r w:rsidR="00EF3EE8">
        <w:fldChar w:fldCharType="separate"/>
      </w:r>
      <w:r w:rsidRPr="00C662B6">
        <w:rPr>
          <w:noProof/>
        </w:rPr>
        <w:t>2</w:t>
      </w:r>
      <w:r w:rsidR="00EF3EE8">
        <w:rPr>
          <w:noProof/>
        </w:rPr>
        <w:fldChar w:fldCharType="end"/>
      </w:r>
      <w:r w:rsidRPr="00C662B6">
        <w:t xml:space="preserve"> </w:t>
      </w:r>
      <w:proofErr w:type="spellStart"/>
      <w:r w:rsidRPr="00C662B6">
        <w:rPr>
          <w:color w:val="FF0000"/>
        </w:rPr>
        <w:t>Foobar</w:t>
      </w:r>
      <w:proofErr w:type="spellEnd"/>
    </w:p>
    <w:p w14:paraId="06B5F9B0" w14:textId="77777777" w:rsidR="00806D49" w:rsidRDefault="00806D49" w:rsidP="00806D49">
      <w:pPr>
        <w:keepNext/>
      </w:pPr>
      <w:r>
        <w:rPr>
          <w:noProof/>
        </w:rPr>
        <w:lastRenderedPageBreak/>
        <w:drawing>
          <wp:inline distT="0" distB="0" distL="0" distR="0" wp14:anchorId="2D20B7FC" wp14:editId="5B3F1696">
            <wp:extent cx="633374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E7C" w14:textId="63E32885" w:rsidR="00806D49" w:rsidRDefault="00806D49" w:rsidP="00A11D02">
      <w:pPr>
        <w:pStyle w:val="ImageCaption"/>
        <w:rPr>
          <w:b/>
          <w:bCs/>
        </w:rPr>
      </w:pPr>
      <w:bookmarkStart w:id="6" w:name="_Toc56156171"/>
      <w:bookmarkStart w:id="7" w:name="_Toc56156214"/>
      <w:r w:rsidRPr="00905817">
        <w:rPr>
          <w:rStyle w:val="Captionlabel"/>
          <w:bCs/>
        </w:rPr>
        <w:t xml:space="preserve">Figure </w:t>
      </w:r>
      <w:r w:rsidRPr="00905817">
        <w:rPr>
          <w:rStyle w:val="Captionlabel"/>
          <w:b w:val="0"/>
          <w:bCs/>
        </w:rPr>
        <w:fldChar w:fldCharType="begin"/>
      </w:r>
      <w:r w:rsidRPr="00905817">
        <w:rPr>
          <w:rStyle w:val="Captionlabel"/>
          <w:bCs/>
        </w:rPr>
        <w:instrText xml:space="preserve"> SEQ Figure \* ARABIC </w:instrText>
      </w:r>
      <w:r w:rsidRPr="00905817">
        <w:rPr>
          <w:rStyle w:val="Captionlabel"/>
          <w:b w:val="0"/>
          <w:bCs/>
        </w:rPr>
        <w:fldChar w:fldCharType="separate"/>
      </w:r>
      <w:r w:rsidR="00C662B6">
        <w:rPr>
          <w:rStyle w:val="Captionlabel"/>
          <w:b w:val="0"/>
          <w:bCs/>
          <w:noProof/>
        </w:rPr>
        <w:t>3</w:t>
      </w:r>
      <w:r w:rsidRPr="00905817">
        <w:rPr>
          <w:rStyle w:val="Captionlabel"/>
          <w:b w:val="0"/>
          <w:bCs/>
        </w:rPr>
        <w:fldChar w:fldCharType="end"/>
      </w:r>
      <w:r>
        <w:t xml:space="preserve"> </w:t>
      </w:r>
      <w:r w:rsidR="001D59E6" w:rsidRPr="00321DAE">
        <w:rPr>
          <w:rStyle w:val="Captiontext"/>
          <w:bCs w:val="0"/>
        </w:rPr>
        <w:t xml:space="preserve">A nice </w:t>
      </w:r>
      <w:r w:rsidR="001D59E6" w:rsidRPr="004F5B01">
        <w:rPr>
          <w:rStyle w:val="Captiontext"/>
          <w:bCs w:val="0"/>
        </w:rPr>
        <w:t>specimen</w:t>
      </w:r>
      <w:r w:rsidR="001D59E6" w:rsidRPr="00321DAE">
        <w:rPr>
          <w:rStyle w:val="Captiontext"/>
          <w:bCs w:val="0"/>
        </w:rPr>
        <w:t xml:space="preserve"> of Indo-Pacific sailfish</w:t>
      </w:r>
      <w:bookmarkEnd w:id="6"/>
      <w:bookmarkEnd w:id="7"/>
    </w:p>
    <w:p w14:paraId="2ABEF1B5" w14:textId="77777777" w:rsidR="007A2B9A" w:rsidRDefault="007A2B9A" w:rsidP="007A2B9A">
      <w:pPr>
        <w:pStyle w:val="Heading3"/>
      </w:pPr>
      <w:bookmarkStart w:id="8" w:name="_Toc56156275"/>
      <w:r>
        <w:t>Heading 3</w:t>
      </w:r>
      <w:bookmarkEnd w:id="8"/>
    </w:p>
    <w:p w14:paraId="7A4B6B3E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1"/>
      </w:r>
    </w:p>
    <w:p w14:paraId="3A5E1618" w14:textId="77777777" w:rsidR="00321DAE" w:rsidRDefault="00321DAE" w:rsidP="00C432B2">
      <w:pPr>
        <w:pStyle w:val="Tablecaption"/>
      </w:pPr>
      <w:bookmarkStart w:id="9" w:name="_Toc56156139"/>
      <w:r w:rsidRPr="00C432B2">
        <w:rPr>
          <w:rStyle w:val="Captionlabel"/>
        </w:rPr>
        <w:t xml:space="preserve">Table </w:t>
      </w:r>
      <w:r w:rsidRPr="00C432B2">
        <w:rPr>
          <w:rStyle w:val="Captionlabel"/>
        </w:rPr>
        <w:fldChar w:fldCharType="begin"/>
      </w:r>
      <w:r w:rsidRPr="00C432B2">
        <w:rPr>
          <w:rStyle w:val="Captionlabel"/>
        </w:rPr>
        <w:instrText xml:space="preserve"> SEQ Table \* ARABIC </w:instrText>
      </w:r>
      <w:r w:rsidRPr="00C432B2">
        <w:rPr>
          <w:rStyle w:val="Captionlabel"/>
        </w:rPr>
        <w:fldChar w:fldCharType="separate"/>
      </w:r>
      <w:r w:rsidR="000F5ED0">
        <w:rPr>
          <w:rStyle w:val="Captionlabel"/>
          <w:noProof/>
        </w:rPr>
        <w:t>1</w:t>
      </w:r>
      <w:r w:rsidRPr="00C432B2">
        <w:rPr>
          <w:rStyle w:val="Captionlabel"/>
        </w:rPr>
        <w:fldChar w:fldCharType="end"/>
      </w:r>
      <w:r w:rsidR="00C432B2">
        <w:t xml:space="preserve"> </w:t>
      </w:r>
      <w:r w:rsidR="00C432B2" w:rsidRPr="00C432B2">
        <w:rPr>
          <w:rStyle w:val="Captiontext"/>
        </w:rPr>
        <w:t>A not so nice example of table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321DAE" w14:paraId="68EE1B13" w14:textId="77777777" w:rsidTr="00321DAE">
        <w:tc>
          <w:tcPr>
            <w:tcW w:w="3493" w:type="dxa"/>
          </w:tcPr>
          <w:p w14:paraId="46827833" w14:textId="77777777" w:rsidR="00321DAE" w:rsidRPr="00321DAE" w:rsidRDefault="00321DAE" w:rsidP="007A2B9A">
            <w:pPr>
              <w:rPr>
                <w:b/>
                <w:bCs/>
              </w:rPr>
            </w:pPr>
            <w:r>
              <w:rPr>
                <w:b/>
                <w:bCs/>
              </w:rPr>
              <w:t>LOREM</w:t>
            </w:r>
          </w:p>
        </w:tc>
        <w:tc>
          <w:tcPr>
            <w:tcW w:w="3493" w:type="dxa"/>
          </w:tcPr>
          <w:p w14:paraId="164A226F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IPSUM</w:t>
            </w:r>
          </w:p>
        </w:tc>
        <w:tc>
          <w:tcPr>
            <w:tcW w:w="3494" w:type="dxa"/>
          </w:tcPr>
          <w:p w14:paraId="3517B100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SIT</w:t>
            </w:r>
          </w:p>
        </w:tc>
      </w:tr>
      <w:tr w:rsidR="00321DAE" w14:paraId="7A1E704A" w14:textId="77777777" w:rsidTr="00321DAE">
        <w:tc>
          <w:tcPr>
            <w:tcW w:w="3493" w:type="dxa"/>
          </w:tcPr>
          <w:p w14:paraId="11918C16" w14:textId="77777777" w:rsidR="00321DAE" w:rsidRDefault="00321DAE" w:rsidP="007A2B9A">
            <w:r>
              <w:t>Lorem</w:t>
            </w:r>
          </w:p>
        </w:tc>
        <w:tc>
          <w:tcPr>
            <w:tcW w:w="3493" w:type="dxa"/>
          </w:tcPr>
          <w:p w14:paraId="17B7D5DA" w14:textId="77777777" w:rsidR="00321DAE" w:rsidRDefault="00321DAE" w:rsidP="007A2B9A">
            <w:r>
              <w:t>Ipsum</w:t>
            </w:r>
          </w:p>
        </w:tc>
        <w:tc>
          <w:tcPr>
            <w:tcW w:w="3494" w:type="dxa"/>
          </w:tcPr>
          <w:p w14:paraId="0293C5F8" w14:textId="77777777" w:rsidR="00321DAE" w:rsidRDefault="00321DAE" w:rsidP="007A2B9A">
            <w:r>
              <w:t>Sit</w:t>
            </w:r>
          </w:p>
        </w:tc>
      </w:tr>
    </w:tbl>
    <w:p w14:paraId="7CC6C5BC" w14:textId="77777777" w:rsidR="007A2B9A" w:rsidRPr="007A2B9A" w:rsidRDefault="007A2B9A" w:rsidP="007A2B9A">
      <w:pPr>
        <w:pStyle w:val="Heading4"/>
      </w:pPr>
      <w:r w:rsidRPr="007A2B9A">
        <w:t>Heading 4</w:t>
      </w:r>
    </w:p>
    <w:p w14:paraId="709CC1FE" w14:textId="77777777" w:rsidR="00905817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2"/>
      </w:r>
    </w:p>
    <w:p w14:paraId="724A99CD" w14:textId="4B7625C1" w:rsidR="00770597" w:rsidRDefault="00770597" w:rsidP="00770597">
      <w:pPr>
        <w:pStyle w:val="Heading5"/>
      </w:pPr>
      <w:r>
        <w:t>Heading 5</w:t>
      </w:r>
    </w:p>
    <w:p w14:paraId="0E933CCD" w14:textId="5DE28A63" w:rsidR="00770597" w:rsidRPr="00770597" w:rsidRDefault="00770597" w:rsidP="00770597">
      <w:pPr>
        <w:rPr>
          <w:lang w:val="it-IT"/>
        </w:rPr>
      </w:pPr>
      <w:r w:rsidRPr="00770597">
        <w:rPr>
          <w:lang w:val="it-IT"/>
        </w:rPr>
        <w:t>Usque tandem</w:t>
      </w:r>
      <w:r>
        <w:rPr>
          <w:lang w:val="it-IT"/>
        </w:rPr>
        <w:t xml:space="preserve"> abutere</w:t>
      </w:r>
      <w:r w:rsidRPr="00770597">
        <w:rPr>
          <w:lang w:val="it-IT"/>
        </w:rPr>
        <w:t>, Catilina, patientia</w:t>
      </w:r>
      <w:r>
        <w:rPr>
          <w:lang w:val="it-IT"/>
        </w:rPr>
        <w:t xml:space="preserve"> </w:t>
      </w:r>
      <w:r w:rsidRPr="00770597">
        <w:rPr>
          <w:lang w:val="it-IT"/>
        </w:rPr>
        <w:t>nostra</w:t>
      </w:r>
      <w:r>
        <w:rPr>
          <w:lang w:val="it-IT"/>
        </w:rPr>
        <w:t>?</w:t>
      </w:r>
    </w:p>
    <w:p w14:paraId="48CB217D" w14:textId="1F82A6ED" w:rsidR="00905817" w:rsidRDefault="00905817" w:rsidP="00905817">
      <w:pPr>
        <w:pStyle w:val="Heading4"/>
      </w:pPr>
      <w:r>
        <w:t>Table of figures</w:t>
      </w:r>
    </w:p>
    <w:p w14:paraId="33D087C3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56213" w:history="1">
        <w:r w:rsidRPr="00C00DDB">
          <w:rPr>
            <w:rStyle w:val="Hyperlink"/>
            <w:bCs/>
            <w:noProof/>
          </w:rPr>
          <w:t>Figure 1</w:t>
        </w:r>
        <w:r w:rsidRPr="00C00DDB">
          <w:rPr>
            <w:rStyle w:val="Hyperlink"/>
            <w:noProof/>
          </w:rPr>
          <w:t xml:space="preserve"> A nice example of blue marlin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50507" w14:textId="77777777" w:rsidR="00905817" w:rsidRDefault="00EF3EE8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hyperlink w:anchor="_Toc56156214" w:history="1">
        <w:r w:rsidR="00905817" w:rsidRPr="00C00DDB">
          <w:rPr>
            <w:rStyle w:val="Hyperlink"/>
            <w:bCs/>
            <w:noProof/>
          </w:rPr>
          <w:t>Figure 2</w:t>
        </w:r>
        <w:r w:rsidR="00905817" w:rsidRPr="00C00DDB">
          <w:rPr>
            <w:rStyle w:val="Hyperlink"/>
            <w:noProof/>
          </w:rPr>
          <w:t xml:space="preserve"> A nice specimen of Indo-Pacific sailfish</w:t>
        </w:r>
        <w:r w:rsidR="00905817">
          <w:rPr>
            <w:noProof/>
            <w:webHidden/>
          </w:rPr>
          <w:tab/>
        </w:r>
        <w:r w:rsidR="00905817">
          <w:rPr>
            <w:noProof/>
            <w:webHidden/>
          </w:rPr>
          <w:fldChar w:fldCharType="begin"/>
        </w:r>
        <w:r w:rsidR="00905817">
          <w:rPr>
            <w:noProof/>
            <w:webHidden/>
          </w:rPr>
          <w:instrText xml:space="preserve"> PAGEREF _Toc56156214 \h </w:instrText>
        </w:r>
        <w:r w:rsidR="00905817">
          <w:rPr>
            <w:noProof/>
            <w:webHidden/>
          </w:rPr>
        </w:r>
        <w:r w:rsidR="00905817">
          <w:rPr>
            <w:noProof/>
            <w:webHidden/>
          </w:rPr>
          <w:fldChar w:fldCharType="separate"/>
        </w:r>
        <w:r w:rsidR="00905817">
          <w:rPr>
            <w:noProof/>
            <w:webHidden/>
          </w:rPr>
          <w:t>2</w:t>
        </w:r>
        <w:r w:rsidR="00905817">
          <w:rPr>
            <w:noProof/>
            <w:webHidden/>
          </w:rPr>
          <w:fldChar w:fldCharType="end"/>
        </w:r>
      </w:hyperlink>
    </w:p>
    <w:p w14:paraId="0FCEB86F" w14:textId="63BA199E" w:rsidR="001A1B68" w:rsidRDefault="00905817" w:rsidP="007A2B9A">
      <w:r>
        <w:fldChar w:fldCharType="end"/>
      </w:r>
    </w:p>
    <w:p w14:paraId="7575ADB1" w14:textId="77777777" w:rsidR="001A1B68" w:rsidRDefault="001A1B68">
      <w:pPr>
        <w:jc w:val="left"/>
      </w:pPr>
      <w:r>
        <w:br w:type="page"/>
      </w:r>
    </w:p>
    <w:p w14:paraId="2ACBB3B6" w14:textId="77777777" w:rsidR="00905817" w:rsidRDefault="00905817" w:rsidP="001A1B68"/>
    <w:p w14:paraId="08863A77" w14:textId="77777777" w:rsidR="00905817" w:rsidRDefault="00905817" w:rsidP="00905817">
      <w:pPr>
        <w:pStyle w:val="Heading4"/>
      </w:pPr>
      <w:r>
        <w:t>Table of tables</w:t>
      </w:r>
    </w:p>
    <w:p w14:paraId="207DAD4A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6156139" w:history="1">
        <w:r w:rsidRPr="00455671">
          <w:rPr>
            <w:rStyle w:val="Hyperlink"/>
            <w:b/>
            <w:noProof/>
          </w:rPr>
          <w:t>Table 1</w:t>
        </w:r>
        <w:r w:rsidRPr="00455671">
          <w:rPr>
            <w:rStyle w:val="Hyperlink"/>
            <w:noProof/>
          </w:rPr>
          <w:t xml:space="preserve"> </w:t>
        </w:r>
        <w:r w:rsidRPr="00455671">
          <w:rPr>
            <w:rStyle w:val="Hyperlink"/>
            <w:bCs/>
            <w:noProof/>
          </w:rPr>
          <w:t>A not so nice example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DC35B" w14:textId="77777777" w:rsidR="00905817" w:rsidRPr="00905817" w:rsidRDefault="00905817" w:rsidP="00905817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957451816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5DEC3ADF" w14:textId="77777777" w:rsidR="00905817" w:rsidRDefault="00905817">
          <w:pPr>
            <w:pStyle w:val="TOCHeading"/>
          </w:pPr>
          <w:r>
            <w:t>Table of Contents</w:t>
          </w:r>
        </w:p>
        <w:p w14:paraId="4A9B5B6C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6273" w:history="1">
            <w:r w:rsidRPr="00421DB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2FA" w14:textId="77777777" w:rsidR="00905817" w:rsidRDefault="00EF3EE8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4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_Toc56156274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1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6E57EB5E" w14:textId="77777777" w:rsidR="00905817" w:rsidRDefault="00EF3EE8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5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_Toc56156275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2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3DED5A3A" w14:textId="77777777" w:rsidR="00905817" w:rsidRDefault="00EF3EE8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56156276" w:history="1">
            <w:r w:rsidR="00905817" w:rsidRPr="00421DBD">
              <w:rPr>
                <w:rStyle w:val="Hyperlink"/>
                <w:noProof/>
              </w:rPr>
              <w:t>Page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_Toc56156276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55AB3E42" w14:textId="77777777" w:rsidR="00905817" w:rsidRDefault="00EF3EE8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7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_Toc56156277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258045FE" w14:textId="77777777" w:rsidR="00905817" w:rsidRDefault="00EF3EE8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8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_Toc56156278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4509D6D9" w14:textId="77777777" w:rsidR="00905817" w:rsidRDefault="00905817">
          <w:r>
            <w:rPr>
              <w:b/>
              <w:bCs/>
              <w:noProof/>
            </w:rPr>
            <w:fldChar w:fldCharType="end"/>
          </w:r>
        </w:p>
      </w:sdtContent>
    </w:sdt>
    <w:p w14:paraId="258417CD" w14:textId="77777777" w:rsidR="007A2B9A" w:rsidRDefault="007A2B9A" w:rsidP="00CF5B18">
      <w:pPr>
        <w:pStyle w:val="Heading1"/>
      </w:pPr>
      <w:r>
        <w:br w:type="page"/>
      </w:r>
      <w:bookmarkStart w:id="10" w:name="_Toc56156276"/>
      <w:r w:rsidR="00CF5B18">
        <w:lastRenderedPageBreak/>
        <w:t>Page 2</w:t>
      </w:r>
      <w:bookmarkEnd w:id="10"/>
    </w:p>
    <w:p w14:paraId="5791EC90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142D2908" w14:textId="77777777" w:rsidR="00CF5B18" w:rsidRDefault="00CF5B18" w:rsidP="00CF5B18">
      <w:pPr>
        <w:pStyle w:val="Heading2"/>
      </w:pPr>
      <w:bookmarkStart w:id="11" w:name="_Toc56156277"/>
      <w:r>
        <w:t>Heading 2</w:t>
      </w:r>
      <w:bookmarkEnd w:id="11"/>
    </w:p>
    <w:p w14:paraId="238BCDC8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45623C23" w14:textId="77777777" w:rsidR="00CF5B18" w:rsidRDefault="00CF5B18" w:rsidP="00CF5B18">
      <w:pPr>
        <w:pStyle w:val="Heading3"/>
      </w:pPr>
      <w:bookmarkStart w:id="12" w:name="_Toc56156278"/>
      <w:r>
        <w:t>Heading 3</w:t>
      </w:r>
      <w:bookmarkEnd w:id="12"/>
    </w:p>
    <w:p w14:paraId="64A9D352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21CCB00" w14:textId="77777777" w:rsidR="00CF5B18" w:rsidRDefault="00CF5B18" w:rsidP="00CF5B18">
      <w:pPr>
        <w:pStyle w:val="Heading4"/>
      </w:pPr>
      <w:r>
        <w:t>Heading 4</w:t>
      </w:r>
    </w:p>
    <w:p w14:paraId="05A4B384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sectPr w:rsidR="00CF5B18" w:rsidRPr="00CF5B18" w:rsidSect="00A3458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6" w:right="707" w:bottom="709" w:left="709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49965" w14:textId="77777777" w:rsidR="00EF3EE8" w:rsidRDefault="00EF3EE8" w:rsidP="007A2B9A">
      <w:r>
        <w:separator/>
      </w:r>
    </w:p>
  </w:endnote>
  <w:endnote w:type="continuationSeparator" w:id="0">
    <w:p w14:paraId="5D575E86" w14:textId="77777777" w:rsidR="00EF3EE8" w:rsidRDefault="00EF3EE8" w:rsidP="007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81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E30C" w14:textId="77777777" w:rsidR="007A2B9A" w:rsidRDefault="007A2B9A" w:rsidP="007A2B9A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 w:rsidRPr="007A2B9A"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 w:rsidRPr="007A2B9A">
          <w:rPr>
            <w:b/>
            <w:bCs/>
            <w:noProof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3AF42" w14:textId="77777777" w:rsidR="00AB3CC8" w:rsidRDefault="00AB3CC8" w:rsidP="00AB3CC8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9617F" w14:textId="77777777" w:rsidR="00EF3EE8" w:rsidRDefault="00EF3EE8" w:rsidP="007A2B9A">
      <w:r>
        <w:separator/>
      </w:r>
    </w:p>
  </w:footnote>
  <w:footnote w:type="continuationSeparator" w:id="0">
    <w:p w14:paraId="1BDCB412" w14:textId="77777777" w:rsidR="00EF3EE8" w:rsidRDefault="00EF3EE8" w:rsidP="007A2B9A">
      <w:r>
        <w:continuationSeparator/>
      </w:r>
    </w:p>
  </w:footnote>
  <w:footnote w:id="1">
    <w:p w14:paraId="165797AF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662B6">
        <w:t>Amet</w:t>
      </w:r>
      <w:proofErr w:type="spellEnd"/>
      <w:r w:rsidRPr="00C662B6">
        <w:t xml:space="preserve"> </w:t>
      </w:r>
      <w:proofErr w:type="spellStart"/>
      <w:r w:rsidRPr="00C662B6">
        <w:t>dolor</w:t>
      </w:r>
      <w:proofErr w:type="spellEnd"/>
      <w:r w:rsidRPr="00C662B6">
        <w:t xml:space="preserve"> sit ipsum lorem</w:t>
      </w:r>
    </w:p>
  </w:footnote>
  <w:footnote w:id="2">
    <w:p w14:paraId="3962CF2B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Lorem ipsum sit </w:t>
      </w:r>
      <w:proofErr w:type="spellStart"/>
      <w:r w:rsidRPr="00C662B6">
        <w:t>dolor</w:t>
      </w:r>
      <w:proofErr w:type="spellEnd"/>
      <w:r w:rsidRPr="00C662B6">
        <w:t xml:space="preserve"> </w:t>
      </w:r>
      <w:proofErr w:type="spellStart"/>
      <w:r w:rsidRPr="00C662B6">
        <w:t>amet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38AA" w14:textId="038984CB" w:rsidR="002D36B2" w:rsidRPr="008F6EED" w:rsidRDefault="002D36B2" w:rsidP="008F6EE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A1DD" w14:textId="7A9F4183" w:rsidR="007A2B9A" w:rsidRPr="007A2B9A" w:rsidRDefault="007A2B9A" w:rsidP="007A2B9A">
    <w:pPr>
      <w:pStyle w:val="Documentreference"/>
    </w:pPr>
    <w:r w:rsidRPr="007A2B9A">
      <w:drawing>
        <wp:inline distT="0" distB="0" distL="0" distR="0" wp14:anchorId="580A28D5" wp14:editId="18CD4833">
          <wp:extent cx="6569534" cy="647700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OTC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9534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2B9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6CD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098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56F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3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5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2F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EA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EB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4C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30EE2"/>
    <w:multiLevelType w:val="hybridMultilevel"/>
    <w:tmpl w:val="F37C92F8"/>
    <w:lvl w:ilvl="0" w:tplc="C3B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728743">
    <w:abstractNumId w:val="10"/>
  </w:num>
  <w:num w:numId="2" w16cid:durableId="1870951655">
    <w:abstractNumId w:val="9"/>
  </w:num>
  <w:num w:numId="3" w16cid:durableId="1148857591">
    <w:abstractNumId w:val="7"/>
  </w:num>
  <w:num w:numId="4" w16cid:durableId="928080405">
    <w:abstractNumId w:val="6"/>
  </w:num>
  <w:num w:numId="5" w16cid:durableId="2142839847">
    <w:abstractNumId w:val="5"/>
  </w:num>
  <w:num w:numId="6" w16cid:durableId="779374785">
    <w:abstractNumId w:val="4"/>
  </w:num>
  <w:num w:numId="7" w16cid:durableId="1633291191">
    <w:abstractNumId w:val="8"/>
  </w:num>
  <w:num w:numId="8" w16cid:durableId="1472136832">
    <w:abstractNumId w:val="3"/>
  </w:num>
  <w:num w:numId="9" w16cid:durableId="87849529">
    <w:abstractNumId w:val="2"/>
  </w:num>
  <w:num w:numId="10" w16cid:durableId="2117939386">
    <w:abstractNumId w:val="1"/>
  </w:num>
  <w:num w:numId="11" w16cid:durableId="41636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D0"/>
    <w:rsid w:val="0002587B"/>
    <w:rsid w:val="0005261B"/>
    <w:rsid w:val="00064D53"/>
    <w:rsid w:val="000F5ED0"/>
    <w:rsid w:val="00107AC9"/>
    <w:rsid w:val="00110149"/>
    <w:rsid w:val="00124D58"/>
    <w:rsid w:val="00181BA0"/>
    <w:rsid w:val="00184E71"/>
    <w:rsid w:val="001A1B68"/>
    <w:rsid w:val="001D59E6"/>
    <w:rsid w:val="0024231B"/>
    <w:rsid w:val="00254B1F"/>
    <w:rsid w:val="00294CDC"/>
    <w:rsid w:val="002D20E3"/>
    <w:rsid w:val="002D36B2"/>
    <w:rsid w:val="0030736D"/>
    <w:rsid w:val="00321DAE"/>
    <w:rsid w:val="0036581B"/>
    <w:rsid w:val="00397B06"/>
    <w:rsid w:val="00400C07"/>
    <w:rsid w:val="00427522"/>
    <w:rsid w:val="00475F98"/>
    <w:rsid w:val="00486497"/>
    <w:rsid w:val="004C5C19"/>
    <w:rsid w:val="004F5B01"/>
    <w:rsid w:val="00551B7D"/>
    <w:rsid w:val="00585CF3"/>
    <w:rsid w:val="005A5644"/>
    <w:rsid w:val="005B0E37"/>
    <w:rsid w:val="005E1499"/>
    <w:rsid w:val="005E2F4D"/>
    <w:rsid w:val="0062427A"/>
    <w:rsid w:val="00663A63"/>
    <w:rsid w:val="0070507D"/>
    <w:rsid w:val="00721DE0"/>
    <w:rsid w:val="00740B6F"/>
    <w:rsid w:val="00770597"/>
    <w:rsid w:val="00783A0A"/>
    <w:rsid w:val="007929CA"/>
    <w:rsid w:val="007A2B9A"/>
    <w:rsid w:val="007E217F"/>
    <w:rsid w:val="00806D49"/>
    <w:rsid w:val="008B7E32"/>
    <w:rsid w:val="008F6EED"/>
    <w:rsid w:val="00905817"/>
    <w:rsid w:val="0091094A"/>
    <w:rsid w:val="0094006A"/>
    <w:rsid w:val="00961C5B"/>
    <w:rsid w:val="00973C74"/>
    <w:rsid w:val="009B6A38"/>
    <w:rsid w:val="009D4A19"/>
    <w:rsid w:val="00A11D02"/>
    <w:rsid w:val="00A3458C"/>
    <w:rsid w:val="00A360D5"/>
    <w:rsid w:val="00A775C1"/>
    <w:rsid w:val="00A93B00"/>
    <w:rsid w:val="00AB3CC8"/>
    <w:rsid w:val="00AC5DA3"/>
    <w:rsid w:val="00AE4AA7"/>
    <w:rsid w:val="00BC4FD8"/>
    <w:rsid w:val="00C432B2"/>
    <w:rsid w:val="00C62D80"/>
    <w:rsid w:val="00C662B6"/>
    <w:rsid w:val="00C873B4"/>
    <w:rsid w:val="00CC202F"/>
    <w:rsid w:val="00CE5B95"/>
    <w:rsid w:val="00CF0775"/>
    <w:rsid w:val="00CF5B18"/>
    <w:rsid w:val="00D232B6"/>
    <w:rsid w:val="00D86708"/>
    <w:rsid w:val="00DF0A81"/>
    <w:rsid w:val="00DF1CE3"/>
    <w:rsid w:val="00DF645A"/>
    <w:rsid w:val="00E74973"/>
    <w:rsid w:val="00EC4894"/>
    <w:rsid w:val="00EF3EE8"/>
    <w:rsid w:val="00F2404E"/>
    <w:rsid w:val="00F7589C"/>
    <w:rsid w:val="00FA3B7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E0F1E"/>
  <w15:chartTrackingRefBased/>
  <w15:docId w15:val="{AD08B9C0-0B3C-41B9-94D1-38A7C7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1BA0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2"/>
    <w:qFormat/>
    <w:rsid w:val="007A2B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AB3CC8"/>
    <w:pPr>
      <w:keepNext/>
      <w:keepLines/>
      <w:spacing w:before="120" w:after="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7A2B9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052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052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9A"/>
  </w:style>
  <w:style w:type="paragraph" w:styleId="Footer">
    <w:name w:val="footer"/>
    <w:basedOn w:val="Normal"/>
    <w:link w:val="FooterChar"/>
    <w:uiPriority w:val="99"/>
    <w:unhideWhenUsed/>
    <w:qFormat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9A"/>
  </w:style>
  <w:style w:type="paragraph" w:styleId="NoSpacing">
    <w:name w:val="No Spacing"/>
    <w:uiPriority w:val="1"/>
    <w:unhideWhenUsed/>
    <w:qFormat/>
    <w:rsid w:val="007A2B9A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064D53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064D53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64D53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05261B"/>
    <w:rPr>
      <w:rFonts w:asciiTheme="majorHAnsi" w:eastAsiaTheme="majorEastAsia" w:hAnsiTheme="majorHAnsi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qFormat/>
    <w:rsid w:val="002D20E3"/>
    <w:pPr>
      <w:spacing w:before="240" w:after="240" w:line="240" w:lineRule="auto"/>
      <w:jc w:val="center"/>
    </w:pPr>
    <w:rPr>
      <w:rFonts w:eastAsiaTheme="majorEastAsia" w:cstheme="majorBidi"/>
      <w:b/>
      <w:small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2D20E3"/>
    <w:rPr>
      <w:rFonts w:ascii="Calibri" w:eastAsiaTheme="majorEastAsia" w:hAnsi="Calibri" w:cstheme="majorBidi"/>
      <w:b/>
      <w:smallCaps/>
      <w:spacing w:val="-10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62B6"/>
    <w:pPr>
      <w:spacing w:after="200" w:line="240" w:lineRule="auto"/>
    </w:pPr>
    <w:rPr>
      <w:i/>
      <w:iCs/>
      <w:sz w:val="18"/>
      <w:szCs w:val="18"/>
    </w:r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7A2B9A"/>
    <w:pPr>
      <w:pBdr>
        <w:bottom w:val="single" w:sz="4" w:space="1" w:color="auto"/>
      </w:pBdr>
      <w:jc w:val="right"/>
    </w:pPr>
    <w:rPr>
      <w:noProof/>
      <w:sz w:val="28"/>
      <w:szCs w:val="28"/>
      <w:lang w:eastAsia="en-GB"/>
    </w:rPr>
  </w:style>
  <w:style w:type="paragraph" w:customStyle="1" w:styleId="Authorandrevision">
    <w:name w:val="Author and revision"/>
    <w:basedOn w:val="Normal"/>
    <w:link w:val="AuthorandrevisionChar"/>
    <w:uiPriority w:val="1"/>
    <w:qFormat/>
    <w:rsid w:val="007A2B9A"/>
    <w:pPr>
      <w:pBdr>
        <w:bottom w:val="single" w:sz="4" w:space="1" w:color="auto"/>
      </w:pBdr>
      <w:jc w:val="right"/>
    </w:pPr>
    <w:rPr>
      <w:b/>
      <w:bCs/>
      <w:smallCaps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064D53"/>
    <w:rPr>
      <w:noProof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A2B9A"/>
    <w:pPr>
      <w:ind w:left="720"/>
      <w:contextualSpacing/>
    </w:pPr>
  </w:style>
  <w:style w:type="character" w:customStyle="1" w:styleId="AuthorandrevisionChar">
    <w:name w:val="Author and revision Char"/>
    <w:basedOn w:val="DefaultParagraphFont"/>
    <w:link w:val="Authorandrevision"/>
    <w:uiPriority w:val="1"/>
    <w:rsid w:val="00064D53"/>
    <w:rPr>
      <w:b/>
      <w:bCs/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A2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B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F645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2"/>
    <w:rsid w:val="0005261B"/>
    <w:rPr>
      <w:rFonts w:asciiTheme="majorHAnsi" w:eastAsiaTheme="majorEastAsia" w:hAnsiTheme="majorHAnsi" w:cstheme="majorBidi"/>
    </w:rPr>
  </w:style>
  <w:style w:type="character" w:customStyle="1" w:styleId="Figure">
    <w:name w:val="Figure"/>
    <w:basedOn w:val="DefaultParagraphFont"/>
    <w:uiPriority w:val="5"/>
    <w:qFormat/>
    <w:rsid w:val="00CF5B18"/>
  </w:style>
  <w:style w:type="character" w:styleId="UnresolvedMention">
    <w:name w:val="Unresolved Mention"/>
    <w:basedOn w:val="DefaultParagraphFont"/>
    <w:uiPriority w:val="99"/>
    <w:semiHidden/>
    <w:unhideWhenUsed/>
    <w:rsid w:val="00DF645A"/>
    <w:rPr>
      <w:color w:val="605E5C"/>
      <w:shd w:val="clear" w:color="auto" w:fill="E1DFDD"/>
    </w:rPr>
  </w:style>
  <w:style w:type="character" w:customStyle="1" w:styleId="Captionlabel">
    <w:name w:val="Caption label"/>
    <w:basedOn w:val="DefaultParagraphFont"/>
    <w:uiPriority w:val="3"/>
    <w:qFormat/>
    <w:rsid w:val="005A5644"/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C662B6"/>
    <w:rPr>
      <w:rFonts w:ascii="Calibri" w:hAnsi="Calibri"/>
      <w:i/>
      <w:iCs/>
      <w:sz w:val="18"/>
      <w:szCs w:val="18"/>
    </w:rPr>
  </w:style>
  <w:style w:type="character" w:customStyle="1" w:styleId="Captiontext">
    <w:name w:val="Caption text"/>
    <w:basedOn w:val="DefaultParagraphFont"/>
    <w:uiPriority w:val="3"/>
    <w:qFormat/>
    <w:rsid w:val="00321DAE"/>
    <w:rPr>
      <w:bCs/>
    </w:rPr>
  </w:style>
  <w:style w:type="table" w:styleId="TableGrid">
    <w:name w:val="Table Grid"/>
    <w:basedOn w:val="TableNormal"/>
    <w:uiPriority w:val="39"/>
    <w:rsid w:val="0032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uiPriority w:val="4"/>
    <w:qFormat/>
    <w:rsid w:val="00A11D02"/>
    <w:pPr>
      <w:spacing w:before="200" w:after="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905817"/>
    <w:pPr>
      <w:spacing w:after="0"/>
    </w:pPr>
  </w:style>
  <w:style w:type="character" w:customStyle="1" w:styleId="TablecaptionChar">
    <w:name w:val="Table caption Char"/>
    <w:basedOn w:val="DefaultParagraphFont"/>
    <w:link w:val="Tablecaption"/>
    <w:uiPriority w:val="4"/>
    <w:rsid w:val="00A11D02"/>
    <w:rPr>
      <w:rFonts w:ascii="Calibri" w:hAnsi="Calibri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94CD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5817"/>
    <w:pPr>
      <w:spacing w:after="100"/>
      <w:ind w:left="440"/>
    </w:pPr>
  </w:style>
  <w:style w:type="paragraph" w:customStyle="1" w:styleId="ImageCaption">
    <w:name w:val="Image Caption"/>
    <w:basedOn w:val="Caption"/>
    <w:uiPriority w:val="1"/>
    <w:qFormat/>
    <w:rsid w:val="004F5B01"/>
    <w:rPr>
      <w:i w:val="0"/>
    </w:rPr>
  </w:style>
  <w:style w:type="paragraph" w:customStyle="1" w:styleId="TableCaption0">
    <w:name w:val="Table Caption"/>
    <w:basedOn w:val="Caption"/>
    <w:uiPriority w:val="1"/>
    <w:qFormat/>
    <w:rsid w:val="004F5B01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sot\OneDrive%20-%20Food%20and%20Agriculture%20Organization\IOTC\science\meetings\2021\WPEB\DataPaper\codes\IOTC_W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22B4-E3A4-40E8-97A7-1C1483B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IOTC_WP_template.dotx</Template>
  <TotalTime>67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Chassot</dc:creator>
  <cp:keywords/>
  <dc:description/>
  <cp:lastModifiedBy>Chassot, Emmanuel (NFITD)</cp:lastModifiedBy>
  <cp:revision>29</cp:revision>
  <dcterms:created xsi:type="dcterms:W3CDTF">2021-02-19T05:13:00Z</dcterms:created>
  <dcterms:modified xsi:type="dcterms:W3CDTF">2022-07-28T04:02:00Z</dcterms:modified>
</cp:coreProperties>
</file>